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A42" w:rsidRPr="00F72A42" w:rsidRDefault="002318FC" w:rsidP="00770F9C">
      <w:pPr>
        <w:autoSpaceDE w:val="0"/>
        <w:autoSpaceDN w:val="0"/>
        <w:adjustRightInd w:val="0"/>
        <w:rPr>
          <w:b/>
          <w:sz w:val="24"/>
          <w:szCs w:val="24"/>
        </w:rPr>
      </w:pPr>
      <w:bookmarkStart w:id="0" w:name="OLE_LINK1"/>
      <w:r>
        <w:rPr>
          <w:b/>
          <w:sz w:val="24"/>
          <w:szCs w:val="24"/>
        </w:rPr>
        <w:t xml:space="preserve">Autopilot/Ground Station </w:t>
      </w:r>
      <w:r w:rsidR="00BF0E5C">
        <w:rPr>
          <w:b/>
          <w:sz w:val="24"/>
          <w:szCs w:val="24"/>
        </w:rPr>
        <w:t xml:space="preserve">Software </w:t>
      </w:r>
      <w:r>
        <w:rPr>
          <w:b/>
          <w:sz w:val="24"/>
          <w:szCs w:val="24"/>
        </w:rPr>
        <w:t>configuration</w:t>
      </w:r>
      <w:r w:rsidR="00F72A42" w:rsidRPr="00F72A42">
        <w:rPr>
          <w:b/>
          <w:sz w:val="24"/>
          <w:szCs w:val="24"/>
        </w:rPr>
        <w:t xml:space="preserve"> Management</w:t>
      </w:r>
    </w:p>
    <w:p w:rsidR="00F72A42" w:rsidRDefault="00F72A42" w:rsidP="00770F9C">
      <w:pPr>
        <w:autoSpaceDE w:val="0"/>
        <w:autoSpaceDN w:val="0"/>
        <w:adjustRightInd w:val="0"/>
      </w:pPr>
    </w:p>
    <w:p w:rsidR="00BF7CD1" w:rsidRDefault="002318FC" w:rsidP="00770F9C">
      <w:pPr>
        <w:autoSpaceDE w:val="0"/>
        <w:autoSpaceDN w:val="0"/>
        <w:adjustRightInd w:val="0"/>
      </w:pPr>
      <w:r>
        <w:t xml:space="preserve">The GIT </w:t>
      </w:r>
      <w:r w:rsidR="00BF7CD1">
        <w:t xml:space="preserve">open-source configuration management tool is used to maintain an audit trail of all software changes and to do backups on the local ground station PC and on the </w:t>
      </w:r>
      <w:r w:rsidR="000A6E34">
        <w:t>Safety-Critical Avionics Systems Bra</w:t>
      </w:r>
      <w:r>
        <w:t>nch (SCASB) machine “</w:t>
      </w:r>
      <w:proofErr w:type="spellStart"/>
      <w:r>
        <w:t>dantzig</w:t>
      </w:r>
      <w:proofErr w:type="spellEnd"/>
      <w:r>
        <w:t xml:space="preserve">”.  </w:t>
      </w:r>
      <w:bookmarkStart w:id="1" w:name="_GoBack"/>
      <w:bookmarkEnd w:id="1"/>
      <w:r>
        <w:t>Changes are “</w:t>
      </w:r>
      <w:proofErr w:type="spellStart"/>
      <w:r>
        <w:t>commited”</w:t>
      </w:r>
      <w:r w:rsidR="000A6E34">
        <w:t>A</w:t>
      </w:r>
      <w:proofErr w:type="spellEnd"/>
      <w:r w:rsidR="000A6E34">
        <w:t xml:space="preserve"> Tortoise “export” command is done to get a tree of source files that are temporarily stored in “exports” on the desktop.  This tree below the /trunk/ directory is dragged into the /EARL/ directory to upload a configuration before a deployment.</w:t>
      </w:r>
    </w:p>
    <w:p w:rsidR="00BF7CD1" w:rsidRDefault="00BF7CD1" w:rsidP="00770F9C">
      <w:pPr>
        <w:autoSpaceDE w:val="0"/>
        <w:autoSpaceDN w:val="0"/>
        <w:adjustRightInd w:val="0"/>
      </w:pPr>
    </w:p>
    <w:p w:rsidR="00BF7CD1" w:rsidRDefault="002B222C" w:rsidP="00770F9C">
      <w:pPr>
        <w:autoSpaceDE w:val="0"/>
        <w:autoSpaceDN w:val="0"/>
        <w:adjustRightInd w:val="0"/>
      </w:pPr>
      <w:r>
        <w:t>The configuration-managed Edge</w:t>
      </w:r>
      <w:r w:rsidR="007F68A7">
        <w:t xml:space="preserve"> </w:t>
      </w:r>
      <w:r>
        <w:t>540</w:t>
      </w:r>
      <w:r w:rsidR="007F68A7">
        <w:t>T data system uses contained in the /EARL</w:t>
      </w:r>
      <w:r>
        <w:t>/ directory</w:t>
      </w:r>
      <w:r w:rsidR="007F68A7">
        <w:t xml:space="preserve"> on </w:t>
      </w:r>
      <w:r w:rsidR="000A6E34">
        <w:t xml:space="preserve">the </w:t>
      </w:r>
      <w:r w:rsidR="007F68A7">
        <w:t>SCASB machine “</w:t>
      </w:r>
      <w:proofErr w:type="spellStart"/>
      <w:r w:rsidR="007F68A7">
        <w:t>dantzig</w:t>
      </w:r>
      <w:proofErr w:type="spellEnd"/>
      <w:r w:rsidR="007F68A7">
        <w:t>”</w:t>
      </w:r>
      <w:r>
        <w:t xml:space="preserve">.  </w:t>
      </w:r>
      <w:r w:rsidR="007F68A7">
        <w:t xml:space="preserve">There is a directory corresponding to each aircraft configuration /R2/, /R3/, </w:t>
      </w:r>
      <w:r w:rsidR="00205B19">
        <w:t xml:space="preserve">/R4/, </w:t>
      </w:r>
      <w:r w:rsidR="007F68A7">
        <w:t xml:space="preserve">and </w:t>
      </w:r>
      <w:r w:rsidR="00205B19">
        <w:t>common directories /</w:t>
      </w:r>
      <w:proofErr w:type="spellStart"/>
      <w:r w:rsidR="00205B19" w:rsidRPr="00205B19">
        <w:t>EdgePrognoser</w:t>
      </w:r>
      <w:proofErr w:type="spellEnd"/>
      <w:r w:rsidR="000A653D">
        <w:t>/, /libs/,</w:t>
      </w:r>
      <w:r w:rsidR="00205B19">
        <w:t xml:space="preserve"> /</w:t>
      </w:r>
      <w:proofErr w:type="spellStart"/>
      <w:r w:rsidR="00205B19" w:rsidRPr="00205B19">
        <w:t>BHMUKF_mfiles</w:t>
      </w:r>
      <w:proofErr w:type="spellEnd"/>
      <w:r w:rsidR="00205B19">
        <w:t>/</w:t>
      </w:r>
      <w:r w:rsidR="000A653D">
        <w:t>, and /</w:t>
      </w:r>
      <w:proofErr w:type="spellStart"/>
      <w:r w:rsidR="000A653D">
        <w:t>EdgePrognoser</w:t>
      </w:r>
      <w:proofErr w:type="spellEnd"/>
      <w:r w:rsidR="000A653D">
        <w:t xml:space="preserve">/ </w:t>
      </w:r>
      <w:r w:rsidR="006E2298">
        <w:t xml:space="preserve">which supply subroutines to </w:t>
      </w:r>
      <w:r w:rsidR="00887B59">
        <w:t>N803RE (</w:t>
      </w:r>
      <w:r w:rsidR="006E2298">
        <w:t>R3</w:t>
      </w:r>
      <w:r w:rsidR="00887B59">
        <w:t>)</w:t>
      </w:r>
      <w:r w:rsidR="006E2298">
        <w:t xml:space="preserve"> as an example.</w:t>
      </w:r>
      <w:r w:rsidR="00887B59">
        <w:t xml:space="preserve">  </w:t>
      </w:r>
      <w:r w:rsidR="00205B19">
        <w:t xml:space="preserve">Under </w:t>
      </w:r>
      <w:r w:rsidR="00C76E20">
        <w:t>/EARL</w:t>
      </w:r>
      <w:r w:rsidR="00793FC7">
        <w:t>/R3/</w:t>
      </w:r>
      <w:r w:rsidR="00205B19">
        <w:t xml:space="preserve">BHMUKF </w:t>
      </w:r>
      <w:r w:rsidR="00C76E20">
        <w:t>is a</w:t>
      </w:r>
      <w:r>
        <w:t xml:space="preserve"> </w:t>
      </w:r>
      <w:r w:rsidR="00C76E20">
        <w:t>“setup_R3_BHMUKF</w:t>
      </w:r>
      <w:r>
        <w:t>.m</w:t>
      </w:r>
      <w:r w:rsidR="00C76E20">
        <w:t>”</w:t>
      </w:r>
      <w:r w:rsidR="00BF7CD1">
        <w:t xml:space="preserve"> script.</w:t>
      </w:r>
    </w:p>
    <w:p w:rsidR="00BF7CD1" w:rsidRDefault="00BF7CD1" w:rsidP="00770F9C">
      <w:pPr>
        <w:autoSpaceDE w:val="0"/>
        <w:autoSpaceDN w:val="0"/>
        <w:adjustRightInd w:val="0"/>
      </w:pPr>
    </w:p>
    <w:p w:rsidR="002B222C" w:rsidRDefault="00BF7CD1" w:rsidP="00770F9C">
      <w:pPr>
        <w:autoSpaceDE w:val="0"/>
        <w:autoSpaceDN w:val="0"/>
        <w:adjustRightInd w:val="0"/>
      </w:pPr>
      <w:r>
        <w:t xml:space="preserve">There is a corresponding copy of these directories under </w:t>
      </w:r>
      <w:r w:rsidRPr="00BF7CD1">
        <w:t>C:\Edge\trunk\R3\BHMUKF</w:t>
      </w:r>
      <w:r>
        <w:t>\</w:t>
      </w:r>
      <w:r w:rsidR="0002647C">
        <w:t xml:space="preserve"> on the local machine</w:t>
      </w:r>
      <w:r>
        <w:t xml:space="preserve">.  </w:t>
      </w:r>
      <w:r w:rsidR="00C76E20">
        <w:t>When</w:t>
      </w:r>
      <w:r w:rsidR="00887B59">
        <w:t xml:space="preserve"> it is run from this directory the above directories will be searched for </w:t>
      </w:r>
      <w:r w:rsidR="00C76E20">
        <w:t xml:space="preserve">files </w:t>
      </w:r>
      <w:r w:rsidR="00887B59">
        <w:t>to compile, link and load the online code.</w:t>
      </w:r>
    </w:p>
    <w:p w:rsidR="004D6782" w:rsidRDefault="004D6782" w:rsidP="003534AE">
      <w:pPr>
        <w:autoSpaceDE w:val="0"/>
        <w:autoSpaceDN w:val="0"/>
        <w:adjustRightInd w:val="0"/>
      </w:pPr>
    </w:p>
    <w:p w:rsidR="00AD3B2A" w:rsidRDefault="002C3C84" w:rsidP="003534AE">
      <w:pPr>
        <w:autoSpaceDE w:val="0"/>
        <w:autoSpaceDN w:val="0"/>
        <w:adjustRightInd w:val="0"/>
      </w:pPr>
      <w:r>
        <w:t>Selected items:</w:t>
      </w:r>
    </w:p>
    <w:p w:rsidR="004D6782" w:rsidRPr="004D6782" w:rsidRDefault="004D6782" w:rsidP="004D6782">
      <w:pPr>
        <w:autoSpaceDE w:val="0"/>
        <w:autoSpaceDN w:val="0"/>
        <w:adjustRightInd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5452"/>
      </w:tblGrid>
      <w:tr w:rsidR="004D6782" w:rsidRPr="004D6782" w:rsidTr="00295730">
        <w:tc>
          <w:tcPr>
            <w:tcW w:w="3111" w:type="dxa"/>
          </w:tcPr>
          <w:p w:rsidR="004D6782" w:rsidRPr="004D6782" w:rsidRDefault="004D6782" w:rsidP="0007736B">
            <w:pPr>
              <w:autoSpaceDE w:val="0"/>
              <w:autoSpaceDN w:val="0"/>
              <w:adjustRightInd w:val="0"/>
            </w:pPr>
            <w:r>
              <w:t>Edge540R3</w:t>
            </w:r>
            <w:r w:rsidR="00295730">
              <w:t>_BHMUKF</w:t>
            </w:r>
            <w:r w:rsidRPr="004D6782">
              <w:t>.mdl</w:t>
            </w:r>
          </w:p>
        </w:tc>
        <w:tc>
          <w:tcPr>
            <w:tcW w:w="5519" w:type="dxa"/>
          </w:tcPr>
          <w:p w:rsidR="004D6782" w:rsidRPr="004D6782" w:rsidRDefault="004D6782" w:rsidP="0007736B">
            <w:pPr>
              <w:autoSpaceDE w:val="0"/>
              <w:autoSpaceDN w:val="0"/>
              <w:adjustRightInd w:val="0"/>
            </w:pPr>
            <w:r w:rsidRPr="004D6782">
              <w:t>Sim</w:t>
            </w:r>
            <w:r>
              <w:t>ulink model that loads the PC/104 for flight</w:t>
            </w:r>
          </w:p>
          <w:p w:rsidR="004D6782" w:rsidRPr="004D6782" w:rsidRDefault="004D6782" w:rsidP="0007736B">
            <w:pPr>
              <w:autoSpaceDE w:val="0"/>
              <w:autoSpaceDN w:val="0"/>
              <w:adjustRightInd w:val="0"/>
            </w:pPr>
          </w:p>
        </w:tc>
      </w:tr>
      <w:tr w:rsidR="004D6782" w:rsidRPr="004D6782" w:rsidTr="00295730">
        <w:tc>
          <w:tcPr>
            <w:tcW w:w="3111" w:type="dxa"/>
          </w:tcPr>
          <w:p w:rsidR="004D6782" w:rsidRPr="004D6782" w:rsidRDefault="004D6782" w:rsidP="0007736B">
            <w:pPr>
              <w:autoSpaceDE w:val="0"/>
              <w:autoSpaceDN w:val="0"/>
              <w:adjustRightInd w:val="0"/>
            </w:pPr>
            <w:r>
              <w:t>setup_R3</w:t>
            </w:r>
            <w:r w:rsidR="00295730">
              <w:t>_BHMUKF</w:t>
            </w:r>
            <w:r w:rsidRPr="004D6782">
              <w:t>.m</w:t>
            </w:r>
          </w:p>
        </w:tc>
        <w:tc>
          <w:tcPr>
            <w:tcW w:w="5519" w:type="dxa"/>
          </w:tcPr>
          <w:p w:rsidR="004D6782" w:rsidRPr="004D6782" w:rsidRDefault="004D6782" w:rsidP="0007736B">
            <w:pPr>
              <w:autoSpaceDE w:val="0"/>
              <w:autoSpaceDN w:val="0"/>
              <w:adjustRightInd w:val="0"/>
            </w:pPr>
            <w:r w:rsidRPr="004D6782">
              <w:t xml:space="preserve">Script to load the </w:t>
            </w:r>
            <w:r>
              <w:t xml:space="preserve">Edge540R3 </w:t>
            </w:r>
            <w:r w:rsidR="00295730">
              <w:t>Simulink model and define the flight plan and batteries used</w:t>
            </w:r>
            <w:r w:rsidRPr="004D6782">
              <w:t>.</w:t>
            </w:r>
          </w:p>
        </w:tc>
      </w:tr>
      <w:tr w:rsidR="004D6782" w:rsidRPr="004D6782" w:rsidTr="00295730">
        <w:tc>
          <w:tcPr>
            <w:tcW w:w="3111" w:type="dxa"/>
          </w:tcPr>
          <w:p w:rsidR="004D6782" w:rsidRPr="004D6782" w:rsidRDefault="00295730" w:rsidP="004D6782">
            <w:pPr>
              <w:autoSpaceDE w:val="0"/>
              <w:autoSpaceDN w:val="0"/>
              <w:adjustRightInd w:val="0"/>
            </w:pPr>
            <w:r>
              <w:t>setup_R3_BHMUKF_testharness</w:t>
            </w:r>
            <w:r w:rsidRPr="004D6782">
              <w:t>.m</w:t>
            </w:r>
          </w:p>
        </w:tc>
        <w:tc>
          <w:tcPr>
            <w:tcW w:w="5519" w:type="dxa"/>
          </w:tcPr>
          <w:p w:rsidR="004D6782" w:rsidRPr="004D6782" w:rsidRDefault="00295730" w:rsidP="004D6782">
            <w:pPr>
              <w:autoSpaceDE w:val="0"/>
              <w:autoSpaceDN w:val="0"/>
              <w:adjustRightInd w:val="0"/>
            </w:pPr>
            <w:r>
              <w:t>Script to run the Simulink model in simulation mode (not online)</w:t>
            </w:r>
          </w:p>
        </w:tc>
      </w:tr>
      <w:tr w:rsidR="00295730" w:rsidRPr="004D6782" w:rsidTr="00847F3A">
        <w:tc>
          <w:tcPr>
            <w:tcW w:w="3111" w:type="dxa"/>
          </w:tcPr>
          <w:p w:rsidR="00295730" w:rsidRPr="004D6782" w:rsidRDefault="00A34C36" w:rsidP="004D6782">
            <w:pPr>
              <w:autoSpaceDE w:val="0"/>
              <w:autoSpaceDN w:val="0"/>
              <w:adjustRightInd w:val="0"/>
            </w:pPr>
            <w:proofErr w:type="spellStart"/>
            <w:r w:rsidRPr="00A34C36">
              <w:t>file_dump</w:t>
            </w:r>
            <w:r>
              <w:t>.mdl</w:t>
            </w:r>
            <w:proofErr w:type="spellEnd"/>
          </w:p>
        </w:tc>
        <w:tc>
          <w:tcPr>
            <w:tcW w:w="5519" w:type="dxa"/>
          </w:tcPr>
          <w:p w:rsidR="00295730" w:rsidRPr="004D6782" w:rsidRDefault="00A34C36" w:rsidP="004D6782">
            <w:pPr>
              <w:autoSpaceDE w:val="0"/>
              <w:autoSpaceDN w:val="0"/>
              <w:adjustRightInd w:val="0"/>
            </w:pPr>
            <w:r>
              <w:t>Simulink model to copy the saved data after a run to the host.</w:t>
            </w:r>
          </w:p>
        </w:tc>
      </w:tr>
      <w:tr w:rsidR="00295730" w:rsidRPr="004D6782" w:rsidTr="00847F3A">
        <w:tc>
          <w:tcPr>
            <w:tcW w:w="3111" w:type="dxa"/>
          </w:tcPr>
          <w:p w:rsidR="00295730" w:rsidRPr="004D6782" w:rsidRDefault="00A34C36" w:rsidP="004D6782">
            <w:pPr>
              <w:autoSpaceDE w:val="0"/>
              <w:autoSpaceDN w:val="0"/>
              <w:adjustRightInd w:val="0"/>
            </w:pPr>
            <w:r w:rsidRPr="00A34C36">
              <w:t>Harvest_R3_BHMUKF</w:t>
            </w:r>
          </w:p>
        </w:tc>
        <w:tc>
          <w:tcPr>
            <w:tcW w:w="5519" w:type="dxa"/>
          </w:tcPr>
          <w:p w:rsidR="00295730" w:rsidRPr="004D6782" w:rsidRDefault="00A34C36" w:rsidP="004D6782">
            <w:pPr>
              <w:autoSpaceDE w:val="0"/>
              <w:autoSpaceDN w:val="0"/>
              <w:adjustRightInd w:val="0"/>
            </w:pPr>
            <w:r>
              <w:t xml:space="preserve">Script to load </w:t>
            </w:r>
            <w:proofErr w:type="spellStart"/>
            <w:r>
              <w:t>filedump.mdl</w:t>
            </w:r>
            <w:proofErr w:type="spellEnd"/>
            <w:r>
              <w:t xml:space="preserve"> and copy the saved data to the host</w:t>
            </w:r>
          </w:p>
        </w:tc>
      </w:tr>
      <w:tr w:rsidR="00295730" w:rsidRPr="004D6782" w:rsidTr="00847F3A">
        <w:tc>
          <w:tcPr>
            <w:tcW w:w="3111" w:type="dxa"/>
          </w:tcPr>
          <w:p w:rsidR="00A34C36" w:rsidRDefault="00A34C36" w:rsidP="004D6782">
            <w:pPr>
              <w:autoSpaceDE w:val="0"/>
              <w:autoSpaceDN w:val="0"/>
              <w:adjustRightInd w:val="0"/>
            </w:pPr>
            <w:r>
              <w:t>/</w:t>
            </w:r>
            <w:proofErr w:type="spellStart"/>
            <w:r>
              <w:t>GroundStation</w:t>
            </w:r>
            <w:proofErr w:type="spellEnd"/>
            <w:r>
              <w:t>/</w:t>
            </w:r>
            <w:proofErr w:type="spellStart"/>
            <w:r>
              <w:t>LabView_VI</w:t>
            </w:r>
            <w:proofErr w:type="spellEnd"/>
          </w:p>
          <w:p w:rsidR="00295730" w:rsidRPr="004D6782" w:rsidRDefault="00A34C36" w:rsidP="004D6782">
            <w:pPr>
              <w:autoSpaceDE w:val="0"/>
              <w:autoSpaceDN w:val="0"/>
              <w:adjustRightInd w:val="0"/>
            </w:pPr>
            <w:r>
              <w:t>/</w:t>
            </w:r>
            <w:r w:rsidR="00BF7CD1">
              <w:t>slv_R3_BHM_</w:t>
            </w:r>
            <w:r>
              <w:t>GndStation.vi</w:t>
            </w:r>
          </w:p>
        </w:tc>
        <w:tc>
          <w:tcPr>
            <w:tcW w:w="5519" w:type="dxa"/>
          </w:tcPr>
          <w:p w:rsidR="00295730" w:rsidRPr="004D6782" w:rsidRDefault="00A34C36" w:rsidP="004D6782">
            <w:pPr>
              <w:autoSpaceDE w:val="0"/>
              <w:autoSpaceDN w:val="0"/>
              <w:adjustRightInd w:val="0"/>
            </w:pPr>
            <w:proofErr w:type="spellStart"/>
            <w:r>
              <w:t>LabView</w:t>
            </w:r>
            <w:proofErr w:type="spellEnd"/>
            <w:r>
              <w:t xml:space="preserve"> diagram to program the ground station display.</w:t>
            </w:r>
          </w:p>
        </w:tc>
      </w:tr>
      <w:tr w:rsidR="00295730" w:rsidRPr="004D6782" w:rsidTr="00847F3A">
        <w:tc>
          <w:tcPr>
            <w:tcW w:w="3111" w:type="dxa"/>
          </w:tcPr>
          <w:p w:rsidR="00295730" w:rsidRPr="004D6782" w:rsidRDefault="00CF5007" w:rsidP="004D6782">
            <w:pPr>
              <w:autoSpaceDE w:val="0"/>
              <w:autoSpaceDN w:val="0"/>
              <w:adjustRightInd w:val="0"/>
            </w:pPr>
            <w:r>
              <w:t>/</w:t>
            </w:r>
            <w:proofErr w:type="spellStart"/>
            <w:r>
              <w:t>config</w:t>
            </w:r>
            <w:proofErr w:type="spellEnd"/>
            <w:r>
              <w:t>/</w:t>
            </w:r>
            <w:r w:rsidRPr="00CF5007">
              <w:t>BatteryData_10032014</w:t>
            </w:r>
            <w:r>
              <w:t>.xlsx</w:t>
            </w:r>
          </w:p>
        </w:tc>
        <w:tc>
          <w:tcPr>
            <w:tcW w:w="5519" w:type="dxa"/>
          </w:tcPr>
          <w:p w:rsidR="00295730" w:rsidRPr="004D6782" w:rsidRDefault="00CF5007" w:rsidP="004D6782">
            <w:pPr>
              <w:autoSpaceDE w:val="0"/>
              <w:autoSpaceDN w:val="0"/>
              <w:adjustRightInd w:val="0"/>
            </w:pPr>
            <w:r>
              <w:t>Battery parameter spreadsheet</w:t>
            </w:r>
          </w:p>
        </w:tc>
      </w:tr>
      <w:tr w:rsidR="00295730" w:rsidRPr="004D6782" w:rsidTr="00847F3A">
        <w:tc>
          <w:tcPr>
            <w:tcW w:w="3111" w:type="dxa"/>
          </w:tcPr>
          <w:p w:rsidR="00295730" w:rsidRPr="004D6782" w:rsidRDefault="00CF5007" w:rsidP="004D6782">
            <w:pPr>
              <w:autoSpaceDE w:val="0"/>
              <w:autoSpaceDN w:val="0"/>
              <w:adjustRightInd w:val="0"/>
            </w:pPr>
            <w:r>
              <w:t>/</w:t>
            </w:r>
            <w:proofErr w:type="spellStart"/>
            <w:r>
              <w:t>config</w:t>
            </w:r>
            <w:proofErr w:type="spellEnd"/>
            <w:r>
              <w:t>/</w:t>
            </w:r>
            <w:r w:rsidRPr="00CF5007">
              <w:t>CalSheet_R3_08192014</w:t>
            </w:r>
            <w:r>
              <w:t>.xls</w:t>
            </w:r>
          </w:p>
        </w:tc>
        <w:tc>
          <w:tcPr>
            <w:tcW w:w="5519" w:type="dxa"/>
          </w:tcPr>
          <w:p w:rsidR="00295730" w:rsidRPr="004D6782" w:rsidRDefault="00CF5007" w:rsidP="004D6782">
            <w:pPr>
              <w:autoSpaceDE w:val="0"/>
              <w:autoSpaceDN w:val="0"/>
              <w:adjustRightInd w:val="0"/>
            </w:pPr>
            <w:r>
              <w:t>ADC calibration factor spreadsheet</w:t>
            </w:r>
          </w:p>
        </w:tc>
      </w:tr>
      <w:tr w:rsidR="00295730" w:rsidRPr="004D6782" w:rsidTr="00847F3A">
        <w:tc>
          <w:tcPr>
            <w:tcW w:w="3111" w:type="dxa"/>
          </w:tcPr>
          <w:p w:rsidR="00295730" w:rsidRPr="004D6782" w:rsidRDefault="00CF5007" w:rsidP="004D6782">
            <w:pPr>
              <w:autoSpaceDE w:val="0"/>
              <w:autoSpaceDN w:val="0"/>
              <w:adjustRightInd w:val="0"/>
            </w:pPr>
            <w:r>
              <w:t>/</w:t>
            </w:r>
            <w:proofErr w:type="spellStart"/>
            <w:r>
              <w:t>config</w:t>
            </w:r>
            <w:proofErr w:type="spellEnd"/>
            <w:r>
              <w:t>/</w:t>
            </w:r>
            <w:r w:rsidRPr="00CF5007">
              <w:t>SignalList_R3_08012014</w:t>
            </w:r>
            <w:r>
              <w:t>.xls</w:t>
            </w:r>
          </w:p>
        </w:tc>
        <w:tc>
          <w:tcPr>
            <w:tcW w:w="5519" w:type="dxa"/>
          </w:tcPr>
          <w:p w:rsidR="00295730" w:rsidRPr="004D6782" w:rsidRDefault="00CF5007" w:rsidP="004D6782">
            <w:pPr>
              <w:autoSpaceDE w:val="0"/>
              <w:autoSpaceDN w:val="0"/>
              <w:adjustRightInd w:val="0"/>
            </w:pPr>
            <w:r>
              <w:t>ADC channel list spreadsheet</w:t>
            </w:r>
          </w:p>
        </w:tc>
      </w:tr>
    </w:tbl>
    <w:p w:rsidR="004D6782" w:rsidRPr="004D6782" w:rsidRDefault="004D6782" w:rsidP="004D6782">
      <w:pPr>
        <w:autoSpaceDE w:val="0"/>
        <w:autoSpaceDN w:val="0"/>
        <w:adjustRightInd w:val="0"/>
      </w:pPr>
    </w:p>
    <w:bookmarkEnd w:id="0"/>
    <w:p w:rsidR="004D6782" w:rsidRDefault="004D6782" w:rsidP="003534AE">
      <w:pPr>
        <w:autoSpaceDE w:val="0"/>
        <w:autoSpaceDN w:val="0"/>
        <w:adjustRightInd w:val="0"/>
      </w:pPr>
    </w:p>
    <w:p w:rsidR="00BF7CD1" w:rsidRDefault="00BF7CD1" w:rsidP="003534AE">
      <w:pPr>
        <w:autoSpaceDE w:val="0"/>
        <w:autoSpaceDN w:val="0"/>
        <w:adjustRightInd w:val="0"/>
      </w:pPr>
      <w:r>
        <w:t>Excerpt from software checklist:</w:t>
      </w:r>
    </w:p>
    <w:p w:rsidR="004F06CE" w:rsidRDefault="004F06CE" w:rsidP="003534AE">
      <w:pPr>
        <w:autoSpaceDE w:val="0"/>
        <w:autoSpaceDN w:val="0"/>
        <w:adjustRightInd w:val="0"/>
      </w:pPr>
    </w:p>
    <w:p w:rsidR="004F06CE" w:rsidRPr="009D41EE" w:rsidRDefault="004F06CE" w:rsidP="004F06CE">
      <w:pPr>
        <w:outlineLvl w:val="3"/>
        <w:rPr>
          <w:b/>
          <w:bCs/>
          <w:sz w:val="24"/>
          <w:szCs w:val="24"/>
        </w:rPr>
      </w:pPr>
      <w:r w:rsidRPr="009D41EE">
        <w:rPr>
          <w:b/>
          <w:bCs/>
          <w:sz w:val="24"/>
          <w:szCs w:val="24"/>
        </w:rPr>
        <w:t>PC/104 Related SW</w:t>
      </w:r>
    </w:p>
    <w:p w:rsidR="004F06CE" w:rsidRPr="009D41EE" w:rsidRDefault="004F06CE" w:rsidP="004F06CE">
      <w:pPr>
        <w:spacing w:line="525" w:lineRule="atLeast"/>
        <w:textAlignment w:val="center"/>
        <w:rPr>
          <w:rFonts w:cs="Helvetica"/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115570</wp:posOffset>
                </wp:positionV>
                <wp:extent cx="4033520" cy="254635"/>
                <wp:effectExtent l="0" t="0" r="24130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6CE" w:rsidRPr="009B6A42" w:rsidRDefault="004F06CE" w:rsidP="004F06CE">
                            <w:r>
                              <w:t>Edge540R3_BHMUKF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7pt;margin-top:9.1pt;width:317.6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">
                <v:textbox>
                  <w:txbxContent>
                    <w:p w:rsidR="004F06CE" w:rsidRPr="009B6A42" w:rsidRDefault="004F06CE" w:rsidP="004F06CE">
                      <w:r>
                        <w:t>Edge540R3_BHMUKF</w:t>
                      </w:r>
                    </w:p>
                  </w:txbxContent>
                </v:textbox>
              </v:shape>
            </w:pict>
          </mc:Fallback>
        </mc:AlternateContent>
      </w:r>
      <w:r w:rsidRPr="009D41EE">
        <w:rPr>
          <w:rFonts w:cs="Helvetica"/>
          <w:color w:val="333333"/>
        </w:rPr>
        <w:t>PC/104 mdl</w:t>
      </w:r>
    </w:p>
    <w:p w:rsidR="004F06CE" w:rsidRPr="009D41EE" w:rsidRDefault="004F06CE" w:rsidP="004F06CE">
      <w:pPr>
        <w:spacing w:line="525" w:lineRule="atLeast"/>
        <w:textAlignment w:val="center"/>
        <w:rPr>
          <w:rFonts w:cs="Helvetica"/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115570</wp:posOffset>
                </wp:positionV>
                <wp:extent cx="4033520" cy="254635"/>
                <wp:effectExtent l="0" t="0" r="241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6CE" w:rsidRPr="009B6A42" w:rsidRDefault="004F06CE" w:rsidP="004F06CE">
                            <w:proofErr w:type="spellStart"/>
                            <w:proofErr w:type="gramStart"/>
                            <w:r>
                              <w:t>xPC</w:t>
                            </w:r>
                            <w:proofErr w:type="spellEnd"/>
                            <w:proofErr w:type="gramEnd"/>
                            <w:r>
                              <w:t xml:space="preserve"> Target 5.2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5.7pt;margin-top:9.1pt;width:317.6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">
                <v:textbox>
                  <w:txbxContent>
                    <w:p w:rsidR="004F06CE" w:rsidRPr="009B6A42" w:rsidRDefault="004F06CE" w:rsidP="004F06CE">
                      <w:proofErr w:type="spellStart"/>
                      <w:proofErr w:type="gramStart"/>
                      <w:r>
                        <w:t>xPC</w:t>
                      </w:r>
                      <w:proofErr w:type="spellEnd"/>
                      <w:proofErr w:type="gramEnd"/>
                      <w:r>
                        <w:t xml:space="preserve"> Target 5.2</w:t>
                      </w:r>
                    </w:p>
                  </w:txbxContent>
                </v:textbox>
              </v:shape>
            </w:pict>
          </mc:Fallback>
        </mc:AlternateContent>
      </w:r>
      <w:r w:rsidRPr="009D41EE">
        <w:rPr>
          <w:rFonts w:cs="Helvetica"/>
          <w:color w:val="333333"/>
        </w:rPr>
        <w:t>PC/104 firmware</w:t>
      </w:r>
    </w:p>
    <w:p w:rsidR="004F06CE" w:rsidRPr="009D41EE" w:rsidRDefault="004F06CE" w:rsidP="004F06CE">
      <w:pPr>
        <w:spacing w:line="525" w:lineRule="atLeast"/>
        <w:textAlignment w:val="center"/>
        <w:rPr>
          <w:rFonts w:cs="Helvetica"/>
          <w:color w:val="3333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115570</wp:posOffset>
                </wp:positionV>
                <wp:extent cx="4033520" cy="254635"/>
                <wp:effectExtent l="0" t="0" r="24130" b="1206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6CE" w:rsidRPr="009B6A42" w:rsidRDefault="00BF7CD1" w:rsidP="004F06CE">
                            <w:r>
                              <w:t>/slv_R3_BHM_GndStation.vi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5.7pt;margin-top:9.1pt;width:317.6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">
                <v:textbox>
                  <w:txbxContent>
                    <w:p w:rsidR="004F06CE" w:rsidRPr="009B6A42" w:rsidRDefault="00BF7CD1" w:rsidP="004F06CE">
                      <w:r>
                        <w:t>/</w:t>
                      </w:r>
                      <w:r>
                        <w:t>slv_R3_BHM_</w:t>
                      </w:r>
                      <w:r>
                        <w:t>GndStation.vi</w:t>
                      </w:r>
                    </w:p>
                  </w:txbxContent>
                </v:textbox>
              </v:shape>
            </w:pict>
          </mc:Fallback>
        </mc:AlternateContent>
      </w:r>
      <w:r w:rsidRPr="009D41EE">
        <w:rPr>
          <w:rFonts w:cs="Helvetica"/>
          <w:color w:val="333333"/>
        </w:rPr>
        <w:t xml:space="preserve">BHM </w:t>
      </w:r>
      <w:proofErr w:type="spellStart"/>
      <w:r w:rsidRPr="009D41EE">
        <w:rPr>
          <w:rFonts w:cs="Helvetica"/>
          <w:color w:val="333333"/>
        </w:rPr>
        <w:t>Gnd</w:t>
      </w:r>
      <w:proofErr w:type="spellEnd"/>
      <w:r w:rsidRPr="009D41EE">
        <w:rPr>
          <w:rFonts w:cs="Helvetica"/>
          <w:color w:val="333333"/>
        </w:rPr>
        <w:t xml:space="preserve"> Station</w:t>
      </w:r>
    </w:p>
    <w:p w:rsidR="004F06CE" w:rsidRDefault="004F06CE" w:rsidP="003534AE">
      <w:pPr>
        <w:autoSpaceDE w:val="0"/>
        <w:autoSpaceDN w:val="0"/>
        <w:adjustRightInd w:val="0"/>
      </w:pPr>
    </w:p>
    <w:p w:rsidR="007D4B33" w:rsidRDefault="007D4B33" w:rsidP="003534AE">
      <w:pPr>
        <w:autoSpaceDE w:val="0"/>
        <w:autoSpaceDN w:val="0"/>
        <w:adjustRightInd w:val="0"/>
      </w:pPr>
    </w:p>
    <w:p w:rsidR="007D4B33" w:rsidRDefault="007D4B33" w:rsidP="003534AE">
      <w:pPr>
        <w:autoSpaceDE w:val="0"/>
        <w:autoSpaceDN w:val="0"/>
        <w:adjustRightInd w:val="0"/>
      </w:pPr>
    </w:p>
    <w:p w:rsidR="007D4B33" w:rsidRDefault="007D4B33" w:rsidP="003534AE">
      <w:pPr>
        <w:autoSpaceDE w:val="0"/>
        <w:autoSpaceDN w:val="0"/>
        <w:adjustRightInd w:val="0"/>
      </w:pPr>
      <w:r>
        <w:t xml:space="preserve">Backups are done by using the </w:t>
      </w:r>
      <w:proofErr w:type="spellStart"/>
      <w:r>
        <w:t>svnadmin</w:t>
      </w:r>
      <w:proofErr w:type="spellEnd"/>
      <w:r>
        <w:t xml:space="preserve"> command “</w:t>
      </w:r>
      <w:proofErr w:type="spellStart"/>
      <w:r>
        <w:t>hotcopy</w:t>
      </w:r>
      <w:proofErr w:type="spellEnd"/>
      <w:r>
        <w:t xml:space="preserve">” on the development PC.  </w:t>
      </w:r>
      <w:r w:rsidR="002E4F5F">
        <w:t>A path to the local repository</w:t>
      </w:r>
      <w:r>
        <w:t xml:space="preserve"> is used to copy </w:t>
      </w:r>
      <w:r w:rsidR="002E4F5F">
        <w:t>“</w:t>
      </w:r>
      <w:r>
        <w:t>from</w:t>
      </w:r>
      <w:r w:rsidR="002E4F5F">
        <w:t>”</w:t>
      </w:r>
      <w:r>
        <w:t xml:space="preserve"> and a path to </w:t>
      </w:r>
      <w:r w:rsidR="002E4F5F">
        <w:t xml:space="preserve">the </w:t>
      </w:r>
      <w:r>
        <w:t xml:space="preserve">removable media is used to copy </w:t>
      </w:r>
      <w:r w:rsidR="002E4F5F">
        <w:t>“</w:t>
      </w:r>
      <w:r>
        <w:t>to</w:t>
      </w:r>
      <w:r w:rsidR="002E4F5F">
        <w:t>”</w:t>
      </w:r>
      <w:r>
        <w:t>.</w:t>
      </w:r>
    </w:p>
    <w:p w:rsidR="007D4B33" w:rsidRDefault="007D4B33" w:rsidP="003534AE">
      <w:pPr>
        <w:autoSpaceDE w:val="0"/>
        <w:autoSpaceDN w:val="0"/>
        <w:adjustRightInd w:val="0"/>
      </w:pPr>
    </w:p>
    <w:p w:rsidR="002E4F5F" w:rsidRDefault="002E4F5F" w:rsidP="002E4F5F">
      <w:pPr>
        <w:autoSpaceDE w:val="0"/>
        <w:autoSpaceDN w:val="0"/>
        <w:adjustRightInd w:val="0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proofErr w:type="spellStart"/>
      <w:r>
        <w:t>hotcopy</w:t>
      </w:r>
      <w:proofErr w:type="spellEnd"/>
      <w:r>
        <w:t xml:space="preserve">  [local directory to copy from]  [remote directory to copy to]</w:t>
      </w:r>
    </w:p>
    <w:p w:rsidR="002E4F5F" w:rsidRDefault="002E4F5F" w:rsidP="002E4F5F">
      <w:pPr>
        <w:autoSpaceDE w:val="0"/>
        <w:autoSpaceDN w:val="0"/>
        <w:adjustRightInd w:val="0"/>
      </w:pPr>
    </w:p>
    <w:p w:rsidR="002E4F5F" w:rsidRDefault="002E4F5F" w:rsidP="002E4F5F">
      <w:pPr>
        <w:autoSpaceDE w:val="0"/>
        <w:autoSpaceDN w:val="0"/>
        <w:adjustRightInd w:val="0"/>
      </w:pPr>
      <w:r>
        <w:t>Example:</w:t>
      </w:r>
    </w:p>
    <w:p w:rsidR="002E4F5F" w:rsidRDefault="002E4F5F" w:rsidP="002E4F5F">
      <w:pPr>
        <w:autoSpaceDE w:val="0"/>
        <w:autoSpaceDN w:val="0"/>
        <w:adjustRightInd w:val="0"/>
      </w:pPr>
      <w:proofErr w:type="spellStart"/>
      <w:proofErr w:type="gramStart"/>
      <w:r>
        <w:t>svnadmin</w:t>
      </w:r>
      <w:proofErr w:type="spellEnd"/>
      <w:proofErr w:type="gramEnd"/>
      <w:r>
        <w:t xml:space="preserve"> </w:t>
      </w:r>
      <w:proofErr w:type="spellStart"/>
      <w:r>
        <w:t>hotcopy</w:t>
      </w:r>
      <w:proofErr w:type="spellEnd"/>
      <w:r>
        <w:t xml:space="preserve">  c:\Edge2014repo_eb\   e:\svn_backups\</w:t>
      </w:r>
      <w:r w:rsidRPr="007D4B33">
        <w:t>Edge2014repo_eb</w:t>
      </w:r>
      <w:r>
        <w:t>\</w:t>
      </w:r>
      <w:r w:rsidRPr="00F72A42">
        <w:t>Edge_03062015_1</w:t>
      </w:r>
    </w:p>
    <w:p w:rsidR="007D4B33" w:rsidRDefault="007D4B33" w:rsidP="002E4F5F">
      <w:pPr>
        <w:autoSpaceDE w:val="0"/>
        <w:autoSpaceDN w:val="0"/>
        <w:adjustRightInd w:val="0"/>
      </w:pPr>
    </w:p>
    <w:sectPr w:rsidR="007D4B33" w:rsidSect="00560F2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8FD" w:rsidRDefault="000A38FD" w:rsidP="00F72A42">
      <w:r>
        <w:separator/>
      </w:r>
    </w:p>
  </w:endnote>
  <w:endnote w:type="continuationSeparator" w:id="0">
    <w:p w:rsidR="000A38FD" w:rsidRDefault="000A38FD" w:rsidP="00F72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8FD" w:rsidRDefault="000A38FD" w:rsidP="00F72A42">
      <w:r>
        <w:separator/>
      </w:r>
    </w:p>
  </w:footnote>
  <w:footnote w:type="continuationSeparator" w:id="0">
    <w:p w:rsidR="000A38FD" w:rsidRDefault="000A38FD" w:rsidP="00F72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A42" w:rsidRDefault="002318FC">
    <w:pPr>
      <w:pStyle w:val="Header"/>
    </w:pPr>
    <w:r>
      <w:t>ArduRepo_software_cfg_v1_04082015</w:t>
    </w:r>
    <w:r w:rsidR="00F72A42">
      <w:t>.docx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C372A"/>
    <w:multiLevelType w:val="hybridMultilevel"/>
    <w:tmpl w:val="35BE1DA6"/>
    <w:lvl w:ilvl="0" w:tplc="114E47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809A5"/>
    <w:multiLevelType w:val="hybridMultilevel"/>
    <w:tmpl w:val="ABBE4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946E4"/>
    <w:multiLevelType w:val="hybridMultilevel"/>
    <w:tmpl w:val="8CFE772A"/>
    <w:lvl w:ilvl="0" w:tplc="F52ACC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0072E"/>
    <w:multiLevelType w:val="hybridMultilevel"/>
    <w:tmpl w:val="58BCA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54A0E"/>
    <w:multiLevelType w:val="hybridMultilevel"/>
    <w:tmpl w:val="34226A44"/>
    <w:lvl w:ilvl="0" w:tplc="DA8A8FF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86"/>
    <w:rsid w:val="00000F28"/>
    <w:rsid w:val="00003E71"/>
    <w:rsid w:val="000142EC"/>
    <w:rsid w:val="0001580D"/>
    <w:rsid w:val="00023099"/>
    <w:rsid w:val="0002647C"/>
    <w:rsid w:val="00026C9C"/>
    <w:rsid w:val="000320A1"/>
    <w:rsid w:val="00033BDC"/>
    <w:rsid w:val="00034741"/>
    <w:rsid w:val="00034811"/>
    <w:rsid w:val="00036183"/>
    <w:rsid w:val="00036DFE"/>
    <w:rsid w:val="000375C4"/>
    <w:rsid w:val="000429E0"/>
    <w:rsid w:val="00043FAB"/>
    <w:rsid w:val="000454DB"/>
    <w:rsid w:val="00046362"/>
    <w:rsid w:val="00047D6A"/>
    <w:rsid w:val="00052B2C"/>
    <w:rsid w:val="00055DB5"/>
    <w:rsid w:val="00060D11"/>
    <w:rsid w:val="00063C02"/>
    <w:rsid w:val="0006603B"/>
    <w:rsid w:val="00066EBA"/>
    <w:rsid w:val="00072785"/>
    <w:rsid w:val="00072B3B"/>
    <w:rsid w:val="000757A7"/>
    <w:rsid w:val="00077381"/>
    <w:rsid w:val="000806D1"/>
    <w:rsid w:val="0008195A"/>
    <w:rsid w:val="00082D58"/>
    <w:rsid w:val="000841C5"/>
    <w:rsid w:val="0008440A"/>
    <w:rsid w:val="000844B0"/>
    <w:rsid w:val="00085393"/>
    <w:rsid w:val="00091E3F"/>
    <w:rsid w:val="0009435A"/>
    <w:rsid w:val="00095F2C"/>
    <w:rsid w:val="000A1EDD"/>
    <w:rsid w:val="000A280F"/>
    <w:rsid w:val="000A38FD"/>
    <w:rsid w:val="000A42B2"/>
    <w:rsid w:val="000A653D"/>
    <w:rsid w:val="000A6E34"/>
    <w:rsid w:val="000B0674"/>
    <w:rsid w:val="000B3B68"/>
    <w:rsid w:val="000B5093"/>
    <w:rsid w:val="000B647A"/>
    <w:rsid w:val="000B7262"/>
    <w:rsid w:val="000C1A56"/>
    <w:rsid w:val="000C6D99"/>
    <w:rsid w:val="000C7601"/>
    <w:rsid w:val="000C77A4"/>
    <w:rsid w:val="000D2DF3"/>
    <w:rsid w:val="000F2A96"/>
    <w:rsid w:val="000F5220"/>
    <w:rsid w:val="000F608B"/>
    <w:rsid w:val="000F6B25"/>
    <w:rsid w:val="000F7B8D"/>
    <w:rsid w:val="000F7F91"/>
    <w:rsid w:val="00100068"/>
    <w:rsid w:val="00103674"/>
    <w:rsid w:val="001062ED"/>
    <w:rsid w:val="00110071"/>
    <w:rsid w:val="00116311"/>
    <w:rsid w:val="00124514"/>
    <w:rsid w:val="0012691D"/>
    <w:rsid w:val="00127DF5"/>
    <w:rsid w:val="00133791"/>
    <w:rsid w:val="00143647"/>
    <w:rsid w:val="0014521D"/>
    <w:rsid w:val="00147A47"/>
    <w:rsid w:val="00151C80"/>
    <w:rsid w:val="0015256B"/>
    <w:rsid w:val="00152A66"/>
    <w:rsid w:val="00155D08"/>
    <w:rsid w:val="001563D6"/>
    <w:rsid w:val="00160AB6"/>
    <w:rsid w:val="00160F2A"/>
    <w:rsid w:val="00161607"/>
    <w:rsid w:val="001621F5"/>
    <w:rsid w:val="00164080"/>
    <w:rsid w:val="001672D5"/>
    <w:rsid w:val="001712F0"/>
    <w:rsid w:val="00172A84"/>
    <w:rsid w:val="00177A9F"/>
    <w:rsid w:val="00177B55"/>
    <w:rsid w:val="00181081"/>
    <w:rsid w:val="00182834"/>
    <w:rsid w:val="00183D74"/>
    <w:rsid w:val="00184181"/>
    <w:rsid w:val="00195919"/>
    <w:rsid w:val="00196791"/>
    <w:rsid w:val="001A1319"/>
    <w:rsid w:val="001A5423"/>
    <w:rsid w:val="001A5703"/>
    <w:rsid w:val="001B14EE"/>
    <w:rsid w:val="001B2BF2"/>
    <w:rsid w:val="001B3D3E"/>
    <w:rsid w:val="001B5EE6"/>
    <w:rsid w:val="001B6A6F"/>
    <w:rsid w:val="001C249E"/>
    <w:rsid w:val="001C3A42"/>
    <w:rsid w:val="001C5FCD"/>
    <w:rsid w:val="001C6C7B"/>
    <w:rsid w:val="001C7501"/>
    <w:rsid w:val="001D088A"/>
    <w:rsid w:val="001D29BE"/>
    <w:rsid w:val="001D36E6"/>
    <w:rsid w:val="001D475A"/>
    <w:rsid w:val="001D6EAC"/>
    <w:rsid w:val="001E0E79"/>
    <w:rsid w:val="001E0F2A"/>
    <w:rsid w:val="001E270A"/>
    <w:rsid w:val="001E5367"/>
    <w:rsid w:val="001E595C"/>
    <w:rsid w:val="001E6FEA"/>
    <w:rsid w:val="001F52A6"/>
    <w:rsid w:val="0020002F"/>
    <w:rsid w:val="00201569"/>
    <w:rsid w:val="0020516B"/>
    <w:rsid w:val="00205B19"/>
    <w:rsid w:val="002061C2"/>
    <w:rsid w:val="002065CB"/>
    <w:rsid w:val="00207D21"/>
    <w:rsid w:val="00211BBC"/>
    <w:rsid w:val="00213E83"/>
    <w:rsid w:val="00213EB9"/>
    <w:rsid w:val="002155DB"/>
    <w:rsid w:val="00216EF6"/>
    <w:rsid w:val="00217E7E"/>
    <w:rsid w:val="002318FC"/>
    <w:rsid w:val="002402B2"/>
    <w:rsid w:val="00242BD0"/>
    <w:rsid w:val="00242EFB"/>
    <w:rsid w:val="00243D32"/>
    <w:rsid w:val="00245C81"/>
    <w:rsid w:val="0024785B"/>
    <w:rsid w:val="00257F2E"/>
    <w:rsid w:val="00262F49"/>
    <w:rsid w:val="00263C9E"/>
    <w:rsid w:val="00266D20"/>
    <w:rsid w:val="002677F4"/>
    <w:rsid w:val="00267FB9"/>
    <w:rsid w:val="00270FD6"/>
    <w:rsid w:val="00273121"/>
    <w:rsid w:val="00273966"/>
    <w:rsid w:val="00275C74"/>
    <w:rsid w:val="0027743C"/>
    <w:rsid w:val="00293EA0"/>
    <w:rsid w:val="00295730"/>
    <w:rsid w:val="002963A7"/>
    <w:rsid w:val="00296509"/>
    <w:rsid w:val="002A0E3A"/>
    <w:rsid w:val="002A149C"/>
    <w:rsid w:val="002A2218"/>
    <w:rsid w:val="002A65CD"/>
    <w:rsid w:val="002B087E"/>
    <w:rsid w:val="002B0FA2"/>
    <w:rsid w:val="002B222C"/>
    <w:rsid w:val="002B5857"/>
    <w:rsid w:val="002B5F68"/>
    <w:rsid w:val="002C0787"/>
    <w:rsid w:val="002C090B"/>
    <w:rsid w:val="002C31A1"/>
    <w:rsid w:val="002C34BF"/>
    <w:rsid w:val="002C3C84"/>
    <w:rsid w:val="002C43D8"/>
    <w:rsid w:val="002C715F"/>
    <w:rsid w:val="002D0922"/>
    <w:rsid w:val="002D1B97"/>
    <w:rsid w:val="002D3621"/>
    <w:rsid w:val="002D4E38"/>
    <w:rsid w:val="002D5B21"/>
    <w:rsid w:val="002E4F5F"/>
    <w:rsid w:val="002F0824"/>
    <w:rsid w:val="002F58C6"/>
    <w:rsid w:val="00311134"/>
    <w:rsid w:val="00312848"/>
    <w:rsid w:val="003250EC"/>
    <w:rsid w:val="003275CA"/>
    <w:rsid w:val="003326C0"/>
    <w:rsid w:val="003331F9"/>
    <w:rsid w:val="00335E30"/>
    <w:rsid w:val="00337457"/>
    <w:rsid w:val="00337FC9"/>
    <w:rsid w:val="00340826"/>
    <w:rsid w:val="003422EE"/>
    <w:rsid w:val="00343097"/>
    <w:rsid w:val="00351F3F"/>
    <w:rsid w:val="003534AE"/>
    <w:rsid w:val="00353CD7"/>
    <w:rsid w:val="00353EB4"/>
    <w:rsid w:val="0036296B"/>
    <w:rsid w:val="00365259"/>
    <w:rsid w:val="00365A79"/>
    <w:rsid w:val="003663E3"/>
    <w:rsid w:val="00367B47"/>
    <w:rsid w:val="00376525"/>
    <w:rsid w:val="00377D72"/>
    <w:rsid w:val="00385C4A"/>
    <w:rsid w:val="00385CA3"/>
    <w:rsid w:val="003860A2"/>
    <w:rsid w:val="003924A0"/>
    <w:rsid w:val="0039432C"/>
    <w:rsid w:val="00394F39"/>
    <w:rsid w:val="0039660A"/>
    <w:rsid w:val="00396B8E"/>
    <w:rsid w:val="003A3618"/>
    <w:rsid w:val="003B1FD6"/>
    <w:rsid w:val="003B6930"/>
    <w:rsid w:val="003C0B26"/>
    <w:rsid w:val="003C1C91"/>
    <w:rsid w:val="003C483D"/>
    <w:rsid w:val="003D1BA1"/>
    <w:rsid w:val="003D29B5"/>
    <w:rsid w:val="003D4605"/>
    <w:rsid w:val="003D669F"/>
    <w:rsid w:val="003D698D"/>
    <w:rsid w:val="003D7056"/>
    <w:rsid w:val="003D714F"/>
    <w:rsid w:val="003E0335"/>
    <w:rsid w:val="003E456D"/>
    <w:rsid w:val="003E4B35"/>
    <w:rsid w:val="003E5AEC"/>
    <w:rsid w:val="003E7FA0"/>
    <w:rsid w:val="003F01CE"/>
    <w:rsid w:val="003F29A7"/>
    <w:rsid w:val="003F3021"/>
    <w:rsid w:val="003F351B"/>
    <w:rsid w:val="003F3837"/>
    <w:rsid w:val="003F3DDC"/>
    <w:rsid w:val="003F735F"/>
    <w:rsid w:val="003F7542"/>
    <w:rsid w:val="00400F91"/>
    <w:rsid w:val="00402105"/>
    <w:rsid w:val="004104D5"/>
    <w:rsid w:val="004133F6"/>
    <w:rsid w:val="004169D3"/>
    <w:rsid w:val="004214AF"/>
    <w:rsid w:val="00424FC9"/>
    <w:rsid w:val="0043119D"/>
    <w:rsid w:val="00432492"/>
    <w:rsid w:val="00433FF5"/>
    <w:rsid w:val="00437312"/>
    <w:rsid w:val="0044033C"/>
    <w:rsid w:val="0044150D"/>
    <w:rsid w:val="00442188"/>
    <w:rsid w:val="004469A4"/>
    <w:rsid w:val="004524EB"/>
    <w:rsid w:val="00454221"/>
    <w:rsid w:val="00455923"/>
    <w:rsid w:val="004601F4"/>
    <w:rsid w:val="004637A2"/>
    <w:rsid w:val="00463DE9"/>
    <w:rsid w:val="004641D2"/>
    <w:rsid w:val="004659C3"/>
    <w:rsid w:val="00470D22"/>
    <w:rsid w:val="004717E2"/>
    <w:rsid w:val="004724F3"/>
    <w:rsid w:val="00474E96"/>
    <w:rsid w:val="00475EA3"/>
    <w:rsid w:val="004770C2"/>
    <w:rsid w:val="004806F2"/>
    <w:rsid w:val="004864EE"/>
    <w:rsid w:val="00487E72"/>
    <w:rsid w:val="0049133F"/>
    <w:rsid w:val="00493909"/>
    <w:rsid w:val="00495DAD"/>
    <w:rsid w:val="004A2AC1"/>
    <w:rsid w:val="004A3A2A"/>
    <w:rsid w:val="004A4C47"/>
    <w:rsid w:val="004A51C2"/>
    <w:rsid w:val="004A7147"/>
    <w:rsid w:val="004B2BE4"/>
    <w:rsid w:val="004B4C96"/>
    <w:rsid w:val="004B615C"/>
    <w:rsid w:val="004B665F"/>
    <w:rsid w:val="004C4939"/>
    <w:rsid w:val="004C6AB7"/>
    <w:rsid w:val="004C756B"/>
    <w:rsid w:val="004C7BA6"/>
    <w:rsid w:val="004D05D7"/>
    <w:rsid w:val="004D084A"/>
    <w:rsid w:val="004D1B4D"/>
    <w:rsid w:val="004D4E66"/>
    <w:rsid w:val="004D6782"/>
    <w:rsid w:val="004D7FBA"/>
    <w:rsid w:val="004E487C"/>
    <w:rsid w:val="004E68AE"/>
    <w:rsid w:val="004F06CE"/>
    <w:rsid w:val="004F216C"/>
    <w:rsid w:val="004F3E42"/>
    <w:rsid w:val="004F6E70"/>
    <w:rsid w:val="004F7EAF"/>
    <w:rsid w:val="0050058F"/>
    <w:rsid w:val="00510AEF"/>
    <w:rsid w:val="00513492"/>
    <w:rsid w:val="0051395D"/>
    <w:rsid w:val="00516C3B"/>
    <w:rsid w:val="00516C85"/>
    <w:rsid w:val="00517610"/>
    <w:rsid w:val="00517993"/>
    <w:rsid w:val="00520159"/>
    <w:rsid w:val="00520174"/>
    <w:rsid w:val="00521061"/>
    <w:rsid w:val="00521D8C"/>
    <w:rsid w:val="005313B0"/>
    <w:rsid w:val="00533F6B"/>
    <w:rsid w:val="00534B07"/>
    <w:rsid w:val="00535BE6"/>
    <w:rsid w:val="0054080E"/>
    <w:rsid w:val="00540866"/>
    <w:rsid w:val="00542E78"/>
    <w:rsid w:val="005469F6"/>
    <w:rsid w:val="00553223"/>
    <w:rsid w:val="00553E4C"/>
    <w:rsid w:val="00554CF7"/>
    <w:rsid w:val="0055626D"/>
    <w:rsid w:val="005572E1"/>
    <w:rsid w:val="00560F2A"/>
    <w:rsid w:val="00561C4A"/>
    <w:rsid w:val="00561D3B"/>
    <w:rsid w:val="00563336"/>
    <w:rsid w:val="00570A31"/>
    <w:rsid w:val="00576378"/>
    <w:rsid w:val="0057647F"/>
    <w:rsid w:val="0058135E"/>
    <w:rsid w:val="0058703B"/>
    <w:rsid w:val="00590532"/>
    <w:rsid w:val="00592CBF"/>
    <w:rsid w:val="00592FEE"/>
    <w:rsid w:val="00593B4B"/>
    <w:rsid w:val="00594437"/>
    <w:rsid w:val="005949ED"/>
    <w:rsid w:val="005969C5"/>
    <w:rsid w:val="00597832"/>
    <w:rsid w:val="00597DD4"/>
    <w:rsid w:val="005A70B6"/>
    <w:rsid w:val="005B7A2F"/>
    <w:rsid w:val="005C07A2"/>
    <w:rsid w:val="005C129C"/>
    <w:rsid w:val="005C6E84"/>
    <w:rsid w:val="005C7816"/>
    <w:rsid w:val="005D22F4"/>
    <w:rsid w:val="005D44D9"/>
    <w:rsid w:val="005D4EE0"/>
    <w:rsid w:val="005D52F6"/>
    <w:rsid w:val="005D5F67"/>
    <w:rsid w:val="005D6D5D"/>
    <w:rsid w:val="005E2A04"/>
    <w:rsid w:val="005E4AD8"/>
    <w:rsid w:val="005E55DF"/>
    <w:rsid w:val="005E685F"/>
    <w:rsid w:val="005E7CDB"/>
    <w:rsid w:val="005F1419"/>
    <w:rsid w:val="005F4AAC"/>
    <w:rsid w:val="005F6F07"/>
    <w:rsid w:val="006006DC"/>
    <w:rsid w:val="00614868"/>
    <w:rsid w:val="00615875"/>
    <w:rsid w:val="00616A26"/>
    <w:rsid w:val="00623850"/>
    <w:rsid w:val="00624CC5"/>
    <w:rsid w:val="006277F6"/>
    <w:rsid w:val="0063106A"/>
    <w:rsid w:val="006409EF"/>
    <w:rsid w:val="00640C9D"/>
    <w:rsid w:val="00640FC7"/>
    <w:rsid w:val="00642769"/>
    <w:rsid w:val="006444B8"/>
    <w:rsid w:val="006469B9"/>
    <w:rsid w:val="00647FB0"/>
    <w:rsid w:val="00650393"/>
    <w:rsid w:val="00651D76"/>
    <w:rsid w:val="00652960"/>
    <w:rsid w:val="00660AFC"/>
    <w:rsid w:val="0066122C"/>
    <w:rsid w:val="00661402"/>
    <w:rsid w:val="00663AE1"/>
    <w:rsid w:val="0066786C"/>
    <w:rsid w:val="0067096F"/>
    <w:rsid w:val="006739CD"/>
    <w:rsid w:val="00675CD9"/>
    <w:rsid w:val="00675E57"/>
    <w:rsid w:val="00677779"/>
    <w:rsid w:val="00677CDA"/>
    <w:rsid w:val="00680DCE"/>
    <w:rsid w:val="00681A06"/>
    <w:rsid w:val="00682D6D"/>
    <w:rsid w:val="006842FC"/>
    <w:rsid w:val="0069474D"/>
    <w:rsid w:val="006A3868"/>
    <w:rsid w:val="006A3C31"/>
    <w:rsid w:val="006A5616"/>
    <w:rsid w:val="006A63D8"/>
    <w:rsid w:val="006A72E4"/>
    <w:rsid w:val="006B1880"/>
    <w:rsid w:val="006C1E00"/>
    <w:rsid w:val="006C367D"/>
    <w:rsid w:val="006C45A5"/>
    <w:rsid w:val="006C5214"/>
    <w:rsid w:val="006C5391"/>
    <w:rsid w:val="006C59E2"/>
    <w:rsid w:val="006C6E54"/>
    <w:rsid w:val="006D3062"/>
    <w:rsid w:val="006E0A52"/>
    <w:rsid w:val="006E0D91"/>
    <w:rsid w:val="006E2298"/>
    <w:rsid w:val="006E2EAB"/>
    <w:rsid w:val="006E6532"/>
    <w:rsid w:val="006E7945"/>
    <w:rsid w:val="006F10D7"/>
    <w:rsid w:val="0070338E"/>
    <w:rsid w:val="00712154"/>
    <w:rsid w:val="0071246C"/>
    <w:rsid w:val="00721656"/>
    <w:rsid w:val="00726FF9"/>
    <w:rsid w:val="00731316"/>
    <w:rsid w:val="00731EF6"/>
    <w:rsid w:val="00732A16"/>
    <w:rsid w:val="00733E7F"/>
    <w:rsid w:val="007340C9"/>
    <w:rsid w:val="00740FE9"/>
    <w:rsid w:val="0074230C"/>
    <w:rsid w:val="00745B32"/>
    <w:rsid w:val="00746CD3"/>
    <w:rsid w:val="00753244"/>
    <w:rsid w:val="007645A8"/>
    <w:rsid w:val="007655C9"/>
    <w:rsid w:val="00766589"/>
    <w:rsid w:val="00770F9C"/>
    <w:rsid w:val="00772574"/>
    <w:rsid w:val="00775680"/>
    <w:rsid w:val="007756ED"/>
    <w:rsid w:val="0077576E"/>
    <w:rsid w:val="0078212B"/>
    <w:rsid w:val="007823E1"/>
    <w:rsid w:val="0078582C"/>
    <w:rsid w:val="00787E1B"/>
    <w:rsid w:val="00787E60"/>
    <w:rsid w:val="00791F61"/>
    <w:rsid w:val="00792136"/>
    <w:rsid w:val="007928B8"/>
    <w:rsid w:val="00793FC7"/>
    <w:rsid w:val="007A25BF"/>
    <w:rsid w:val="007A2B84"/>
    <w:rsid w:val="007B2A77"/>
    <w:rsid w:val="007B3A23"/>
    <w:rsid w:val="007B4AE3"/>
    <w:rsid w:val="007B63C2"/>
    <w:rsid w:val="007B77CB"/>
    <w:rsid w:val="007B79B3"/>
    <w:rsid w:val="007C58E8"/>
    <w:rsid w:val="007C6D2D"/>
    <w:rsid w:val="007D19E3"/>
    <w:rsid w:val="007D4B33"/>
    <w:rsid w:val="007E5E74"/>
    <w:rsid w:val="007F06EC"/>
    <w:rsid w:val="007F0A1C"/>
    <w:rsid w:val="007F1B0E"/>
    <w:rsid w:val="007F2B7C"/>
    <w:rsid w:val="007F3BF6"/>
    <w:rsid w:val="007F596A"/>
    <w:rsid w:val="007F6325"/>
    <w:rsid w:val="007F68A7"/>
    <w:rsid w:val="007F70B6"/>
    <w:rsid w:val="008027D9"/>
    <w:rsid w:val="00804170"/>
    <w:rsid w:val="00804B62"/>
    <w:rsid w:val="00815705"/>
    <w:rsid w:val="00815B75"/>
    <w:rsid w:val="00816594"/>
    <w:rsid w:val="00820742"/>
    <w:rsid w:val="0082138A"/>
    <w:rsid w:val="008217AC"/>
    <w:rsid w:val="008259AA"/>
    <w:rsid w:val="00825DC0"/>
    <w:rsid w:val="0082658C"/>
    <w:rsid w:val="00830657"/>
    <w:rsid w:val="00830A31"/>
    <w:rsid w:val="00833E3D"/>
    <w:rsid w:val="00837BCF"/>
    <w:rsid w:val="008410FB"/>
    <w:rsid w:val="00843F7B"/>
    <w:rsid w:val="00845BE2"/>
    <w:rsid w:val="008468D2"/>
    <w:rsid w:val="00846AA0"/>
    <w:rsid w:val="008501FE"/>
    <w:rsid w:val="00851902"/>
    <w:rsid w:val="00854849"/>
    <w:rsid w:val="0085487E"/>
    <w:rsid w:val="00855CCF"/>
    <w:rsid w:val="00855E96"/>
    <w:rsid w:val="00861476"/>
    <w:rsid w:val="008654FB"/>
    <w:rsid w:val="0086557C"/>
    <w:rsid w:val="008678D1"/>
    <w:rsid w:val="00867D79"/>
    <w:rsid w:val="00870D25"/>
    <w:rsid w:val="00874911"/>
    <w:rsid w:val="00875CF7"/>
    <w:rsid w:val="008817FC"/>
    <w:rsid w:val="008834A6"/>
    <w:rsid w:val="00887B59"/>
    <w:rsid w:val="00890236"/>
    <w:rsid w:val="008932F2"/>
    <w:rsid w:val="00895942"/>
    <w:rsid w:val="008A347D"/>
    <w:rsid w:val="008A3B37"/>
    <w:rsid w:val="008B2972"/>
    <w:rsid w:val="008B2AB6"/>
    <w:rsid w:val="008B2F1C"/>
    <w:rsid w:val="008B426B"/>
    <w:rsid w:val="008B5621"/>
    <w:rsid w:val="008C4496"/>
    <w:rsid w:val="008C78EC"/>
    <w:rsid w:val="008D069D"/>
    <w:rsid w:val="008D0ED9"/>
    <w:rsid w:val="008D2AD7"/>
    <w:rsid w:val="008D4E49"/>
    <w:rsid w:val="008D7A7F"/>
    <w:rsid w:val="008E6993"/>
    <w:rsid w:val="008F1688"/>
    <w:rsid w:val="008F4AF6"/>
    <w:rsid w:val="008F4F85"/>
    <w:rsid w:val="008F557C"/>
    <w:rsid w:val="008F6D87"/>
    <w:rsid w:val="00900BC2"/>
    <w:rsid w:val="00900DA4"/>
    <w:rsid w:val="009059CD"/>
    <w:rsid w:val="00905B87"/>
    <w:rsid w:val="00907D4E"/>
    <w:rsid w:val="0091135D"/>
    <w:rsid w:val="00912E9A"/>
    <w:rsid w:val="00922995"/>
    <w:rsid w:val="00922AE7"/>
    <w:rsid w:val="00927310"/>
    <w:rsid w:val="0093335B"/>
    <w:rsid w:val="00933C25"/>
    <w:rsid w:val="0093521A"/>
    <w:rsid w:val="009352F4"/>
    <w:rsid w:val="009403B7"/>
    <w:rsid w:val="00951866"/>
    <w:rsid w:val="009535C8"/>
    <w:rsid w:val="0095690B"/>
    <w:rsid w:val="00956D59"/>
    <w:rsid w:val="00963CD1"/>
    <w:rsid w:val="00965F6F"/>
    <w:rsid w:val="0097147C"/>
    <w:rsid w:val="009720DD"/>
    <w:rsid w:val="00972654"/>
    <w:rsid w:val="00973B6B"/>
    <w:rsid w:val="00976078"/>
    <w:rsid w:val="00981560"/>
    <w:rsid w:val="009849C5"/>
    <w:rsid w:val="00986FD7"/>
    <w:rsid w:val="009914CF"/>
    <w:rsid w:val="009914F8"/>
    <w:rsid w:val="0099385E"/>
    <w:rsid w:val="0099479E"/>
    <w:rsid w:val="00995B23"/>
    <w:rsid w:val="009A0B0F"/>
    <w:rsid w:val="009A34BF"/>
    <w:rsid w:val="009A4CFD"/>
    <w:rsid w:val="009A6904"/>
    <w:rsid w:val="009A72C9"/>
    <w:rsid w:val="009B09E8"/>
    <w:rsid w:val="009B13B9"/>
    <w:rsid w:val="009B4961"/>
    <w:rsid w:val="009B7921"/>
    <w:rsid w:val="009C3173"/>
    <w:rsid w:val="009C35C7"/>
    <w:rsid w:val="009C5C18"/>
    <w:rsid w:val="009D0948"/>
    <w:rsid w:val="009D29D2"/>
    <w:rsid w:val="009D540F"/>
    <w:rsid w:val="009D6A4D"/>
    <w:rsid w:val="009E4107"/>
    <w:rsid w:val="009E598E"/>
    <w:rsid w:val="009E78B8"/>
    <w:rsid w:val="009F31C7"/>
    <w:rsid w:val="009F4839"/>
    <w:rsid w:val="00A01DA6"/>
    <w:rsid w:val="00A04FC4"/>
    <w:rsid w:val="00A127BF"/>
    <w:rsid w:val="00A13242"/>
    <w:rsid w:val="00A148B0"/>
    <w:rsid w:val="00A14E3E"/>
    <w:rsid w:val="00A20BA4"/>
    <w:rsid w:val="00A25954"/>
    <w:rsid w:val="00A34304"/>
    <w:rsid w:val="00A34730"/>
    <w:rsid w:val="00A34C36"/>
    <w:rsid w:val="00A3547E"/>
    <w:rsid w:val="00A36B8B"/>
    <w:rsid w:val="00A435C3"/>
    <w:rsid w:val="00A447FC"/>
    <w:rsid w:val="00A44C8E"/>
    <w:rsid w:val="00A50273"/>
    <w:rsid w:val="00A50CCD"/>
    <w:rsid w:val="00A52D6A"/>
    <w:rsid w:val="00A573AB"/>
    <w:rsid w:val="00A60812"/>
    <w:rsid w:val="00A61626"/>
    <w:rsid w:val="00A61654"/>
    <w:rsid w:val="00A62FC8"/>
    <w:rsid w:val="00A63FE9"/>
    <w:rsid w:val="00A66823"/>
    <w:rsid w:val="00A7358E"/>
    <w:rsid w:val="00A76B6D"/>
    <w:rsid w:val="00A814F1"/>
    <w:rsid w:val="00A84FEC"/>
    <w:rsid w:val="00A9051F"/>
    <w:rsid w:val="00A9305C"/>
    <w:rsid w:val="00A9463E"/>
    <w:rsid w:val="00A9465E"/>
    <w:rsid w:val="00A95B1A"/>
    <w:rsid w:val="00A96DC0"/>
    <w:rsid w:val="00AA03FC"/>
    <w:rsid w:val="00AA1D0F"/>
    <w:rsid w:val="00AB2F49"/>
    <w:rsid w:val="00AB6C89"/>
    <w:rsid w:val="00AB6E9D"/>
    <w:rsid w:val="00AB6ECC"/>
    <w:rsid w:val="00AB72EB"/>
    <w:rsid w:val="00AB783C"/>
    <w:rsid w:val="00AC097B"/>
    <w:rsid w:val="00AC1261"/>
    <w:rsid w:val="00AC41B0"/>
    <w:rsid w:val="00AC6706"/>
    <w:rsid w:val="00AD1A65"/>
    <w:rsid w:val="00AD3B2A"/>
    <w:rsid w:val="00AE309F"/>
    <w:rsid w:val="00AE3FAE"/>
    <w:rsid w:val="00AE4BDD"/>
    <w:rsid w:val="00AF0327"/>
    <w:rsid w:val="00AF23D0"/>
    <w:rsid w:val="00AF2A1C"/>
    <w:rsid w:val="00AF486E"/>
    <w:rsid w:val="00B0119D"/>
    <w:rsid w:val="00B040F6"/>
    <w:rsid w:val="00B06D96"/>
    <w:rsid w:val="00B10F27"/>
    <w:rsid w:val="00B14FC2"/>
    <w:rsid w:val="00B17F6E"/>
    <w:rsid w:val="00B20DE1"/>
    <w:rsid w:val="00B20FE3"/>
    <w:rsid w:val="00B213B4"/>
    <w:rsid w:val="00B22F45"/>
    <w:rsid w:val="00B26C21"/>
    <w:rsid w:val="00B27063"/>
    <w:rsid w:val="00B32AD2"/>
    <w:rsid w:val="00B34C68"/>
    <w:rsid w:val="00B35D82"/>
    <w:rsid w:val="00B4243B"/>
    <w:rsid w:val="00B523D0"/>
    <w:rsid w:val="00B5330D"/>
    <w:rsid w:val="00B55AAA"/>
    <w:rsid w:val="00B56E0C"/>
    <w:rsid w:val="00B60F93"/>
    <w:rsid w:val="00B61BC3"/>
    <w:rsid w:val="00B63AC6"/>
    <w:rsid w:val="00B71369"/>
    <w:rsid w:val="00B715AE"/>
    <w:rsid w:val="00B75843"/>
    <w:rsid w:val="00B81368"/>
    <w:rsid w:val="00B814FD"/>
    <w:rsid w:val="00B81CE0"/>
    <w:rsid w:val="00B85195"/>
    <w:rsid w:val="00B90516"/>
    <w:rsid w:val="00B938D3"/>
    <w:rsid w:val="00B94254"/>
    <w:rsid w:val="00BA0784"/>
    <w:rsid w:val="00BA3357"/>
    <w:rsid w:val="00BA488F"/>
    <w:rsid w:val="00BB3C50"/>
    <w:rsid w:val="00BB51B6"/>
    <w:rsid w:val="00BB58E1"/>
    <w:rsid w:val="00BB5F06"/>
    <w:rsid w:val="00BB5F88"/>
    <w:rsid w:val="00BB6535"/>
    <w:rsid w:val="00BB711B"/>
    <w:rsid w:val="00BB782F"/>
    <w:rsid w:val="00BC29DF"/>
    <w:rsid w:val="00BC310D"/>
    <w:rsid w:val="00BC404C"/>
    <w:rsid w:val="00BC6654"/>
    <w:rsid w:val="00BC6DAE"/>
    <w:rsid w:val="00BE3BFC"/>
    <w:rsid w:val="00BE4557"/>
    <w:rsid w:val="00BE7B47"/>
    <w:rsid w:val="00BF0E5C"/>
    <w:rsid w:val="00BF1F42"/>
    <w:rsid w:val="00BF311F"/>
    <w:rsid w:val="00BF5EE0"/>
    <w:rsid w:val="00BF5F1B"/>
    <w:rsid w:val="00BF7CD1"/>
    <w:rsid w:val="00C077B3"/>
    <w:rsid w:val="00C14EE1"/>
    <w:rsid w:val="00C2716F"/>
    <w:rsid w:val="00C30EA8"/>
    <w:rsid w:val="00C31323"/>
    <w:rsid w:val="00C32231"/>
    <w:rsid w:val="00C326C2"/>
    <w:rsid w:val="00C35FD9"/>
    <w:rsid w:val="00C3674A"/>
    <w:rsid w:val="00C52E23"/>
    <w:rsid w:val="00C535C8"/>
    <w:rsid w:val="00C55B8D"/>
    <w:rsid w:val="00C56981"/>
    <w:rsid w:val="00C621EB"/>
    <w:rsid w:val="00C6252C"/>
    <w:rsid w:val="00C675A1"/>
    <w:rsid w:val="00C716CB"/>
    <w:rsid w:val="00C73A00"/>
    <w:rsid w:val="00C76E20"/>
    <w:rsid w:val="00C84624"/>
    <w:rsid w:val="00C84DE8"/>
    <w:rsid w:val="00C852D4"/>
    <w:rsid w:val="00C86F62"/>
    <w:rsid w:val="00C91345"/>
    <w:rsid w:val="00C92E68"/>
    <w:rsid w:val="00C93D6C"/>
    <w:rsid w:val="00C97BFE"/>
    <w:rsid w:val="00CA305C"/>
    <w:rsid w:val="00CA5076"/>
    <w:rsid w:val="00CA750D"/>
    <w:rsid w:val="00CB1B76"/>
    <w:rsid w:val="00CB6B8C"/>
    <w:rsid w:val="00CC3A89"/>
    <w:rsid w:val="00CD2437"/>
    <w:rsid w:val="00CD2BE3"/>
    <w:rsid w:val="00CD4054"/>
    <w:rsid w:val="00CD4E83"/>
    <w:rsid w:val="00CE2280"/>
    <w:rsid w:val="00CE2AAE"/>
    <w:rsid w:val="00CE2B74"/>
    <w:rsid w:val="00CE3656"/>
    <w:rsid w:val="00CE38A1"/>
    <w:rsid w:val="00CF3055"/>
    <w:rsid w:val="00CF5007"/>
    <w:rsid w:val="00CF7345"/>
    <w:rsid w:val="00D0199A"/>
    <w:rsid w:val="00D04C75"/>
    <w:rsid w:val="00D10178"/>
    <w:rsid w:val="00D1052C"/>
    <w:rsid w:val="00D106B8"/>
    <w:rsid w:val="00D10738"/>
    <w:rsid w:val="00D10D3A"/>
    <w:rsid w:val="00D15C0B"/>
    <w:rsid w:val="00D21EE4"/>
    <w:rsid w:val="00D24A9A"/>
    <w:rsid w:val="00D2548C"/>
    <w:rsid w:val="00D32E65"/>
    <w:rsid w:val="00D32EA8"/>
    <w:rsid w:val="00D40191"/>
    <w:rsid w:val="00D40412"/>
    <w:rsid w:val="00D41601"/>
    <w:rsid w:val="00D42BA3"/>
    <w:rsid w:val="00D44400"/>
    <w:rsid w:val="00D4729A"/>
    <w:rsid w:val="00D47C5A"/>
    <w:rsid w:val="00D56329"/>
    <w:rsid w:val="00D629AA"/>
    <w:rsid w:val="00D75971"/>
    <w:rsid w:val="00D8159E"/>
    <w:rsid w:val="00D833E5"/>
    <w:rsid w:val="00D83507"/>
    <w:rsid w:val="00D84903"/>
    <w:rsid w:val="00D90382"/>
    <w:rsid w:val="00D94A5E"/>
    <w:rsid w:val="00DA62C3"/>
    <w:rsid w:val="00DB4465"/>
    <w:rsid w:val="00DB4605"/>
    <w:rsid w:val="00DB4A0C"/>
    <w:rsid w:val="00DB7319"/>
    <w:rsid w:val="00DC0551"/>
    <w:rsid w:val="00DC07A8"/>
    <w:rsid w:val="00DC1F86"/>
    <w:rsid w:val="00DC2E61"/>
    <w:rsid w:val="00DC338E"/>
    <w:rsid w:val="00DC4B6B"/>
    <w:rsid w:val="00DC7C84"/>
    <w:rsid w:val="00DD2489"/>
    <w:rsid w:val="00DE151B"/>
    <w:rsid w:val="00DE24C6"/>
    <w:rsid w:val="00DE5015"/>
    <w:rsid w:val="00DE5752"/>
    <w:rsid w:val="00DE5F4C"/>
    <w:rsid w:val="00DF3C62"/>
    <w:rsid w:val="00E000A9"/>
    <w:rsid w:val="00E025BF"/>
    <w:rsid w:val="00E13940"/>
    <w:rsid w:val="00E16D5A"/>
    <w:rsid w:val="00E24901"/>
    <w:rsid w:val="00E24917"/>
    <w:rsid w:val="00E252C7"/>
    <w:rsid w:val="00E26D94"/>
    <w:rsid w:val="00E31882"/>
    <w:rsid w:val="00E319CC"/>
    <w:rsid w:val="00E35E41"/>
    <w:rsid w:val="00E3701B"/>
    <w:rsid w:val="00E40D95"/>
    <w:rsid w:val="00E41C95"/>
    <w:rsid w:val="00E515CB"/>
    <w:rsid w:val="00E52126"/>
    <w:rsid w:val="00E61496"/>
    <w:rsid w:val="00E632B4"/>
    <w:rsid w:val="00E6470F"/>
    <w:rsid w:val="00E67BD5"/>
    <w:rsid w:val="00E71708"/>
    <w:rsid w:val="00E75B05"/>
    <w:rsid w:val="00E75F43"/>
    <w:rsid w:val="00E84F10"/>
    <w:rsid w:val="00E901F0"/>
    <w:rsid w:val="00E906C9"/>
    <w:rsid w:val="00E91DFE"/>
    <w:rsid w:val="00E920EC"/>
    <w:rsid w:val="00E94523"/>
    <w:rsid w:val="00E9634F"/>
    <w:rsid w:val="00E964FD"/>
    <w:rsid w:val="00E97486"/>
    <w:rsid w:val="00EA19F6"/>
    <w:rsid w:val="00EA3FA3"/>
    <w:rsid w:val="00EA5530"/>
    <w:rsid w:val="00EB303E"/>
    <w:rsid w:val="00EB5626"/>
    <w:rsid w:val="00EB5BF9"/>
    <w:rsid w:val="00EC09EE"/>
    <w:rsid w:val="00EC0EF3"/>
    <w:rsid w:val="00EC3C09"/>
    <w:rsid w:val="00EC6348"/>
    <w:rsid w:val="00ED442C"/>
    <w:rsid w:val="00ED6530"/>
    <w:rsid w:val="00ED7CF7"/>
    <w:rsid w:val="00EE0262"/>
    <w:rsid w:val="00EE0BB1"/>
    <w:rsid w:val="00EE7B81"/>
    <w:rsid w:val="00EF23B8"/>
    <w:rsid w:val="00EF6AAC"/>
    <w:rsid w:val="00EF6FDD"/>
    <w:rsid w:val="00EF7B5F"/>
    <w:rsid w:val="00F02526"/>
    <w:rsid w:val="00F03FCF"/>
    <w:rsid w:val="00F06D71"/>
    <w:rsid w:val="00F14A7B"/>
    <w:rsid w:val="00F17976"/>
    <w:rsid w:val="00F2255A"/>
    <w:rsid w:val="00F22712"/>
    <w:rsid w:val="00F234F3"/>
    <w:rsid w:val="00F244A8"/>
    <w:rsid w:val="00F24AD0"/>
    <w:rsid w:val="00F259F0"/>
    <w:rsid w:val="00F25FC7"/>
    <w:rsid w:val="00F30002"/>
    <w:rsid w:val="00F33AAC"/>
    <w:rsid w:val="00F34654"/>
    <w:rsid w:val="00F40D73"/>
    <w:rsid w:val="00F46114"/>
    <w:rsid w:val="00F46453"/>
    <w:rsid w:val="00F47B86"/>
    <w:rsid w:val="00F51109"/>
    <w:rsid w:val="00F54147"/>
    <w:rsid w:val="00F54538"/>
    <w:rsid w:val="00F55407"/>
    <w:rsid w:val="00F61FA4"/>
    <w:rsid w:val="00F64818"/>
    <w:rsid w:val="00F66517"/>
    <w:rsid w:val="00F67517"/>
    <w:rsid w:val="00F70DD3"/>
    <w:rsid w:val="00F72A42"/>
    <w:rsid w:val="00F73ED9"/>
    <w:rsid w:val="00F75C2D"/>
    <w:rsid w:val="00F77927"/>
    <w:rsid w:val="00F80429"/>
    <w:rsid w:val="00F80A49"/>
    <w:rsid w:val="00F81964"/>
    <w:rsid w:val="00F85E60"/>
    <w:rsid w:val="00F91EAF"/>
    <w:rsid w:val="00F92177"/>
    <w:rsid w:val="00F9631A"/>
    <w:rsid w:val="00F96C2A"/>
    <w:rsid w:val="00F97763"/>
    <w:rsid w:val="00FA0E92"/>
    <w:rsid w:val="00FA4F2A"/>
    <w:rsid w:val="00FA697E"/>
    <w:rsid w:val="00FB2C37"/>
    <w:rsid w:val="00FB45E3"/>
    <w:rsid w:val="00FB7667"/>
    <w:rsid w:val="00FB7B54"/>
    <w:rsid w:val="00FC28E0"/>
    <w:rsid w:val="00FC5747"/>
    <w:rsid w:val="00FD2163"/>
    <w:rsid w:val="00FD2177"/>
    <w:rsid w:val="00FD37FB"/>
    <w:rsid w:val="00FD4744"/>
    <w:rsid w:val="00FD4833"/>
    <w:rsid w:val="00FD4BD6"/>
    <w:rsid w:val="00FE1096"/>
    <w:rsid w:val="00FE3233"/>
    <w:rsid w:val="00FF1CA2"/>
    <w:rsid w:val="00FF576F"/>
    <w:rsid w:val="00F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53E4521-27B4-4968-B8B3-06B1B631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9631A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sid w:val="00F9631A"/>
    <w:pPr>
      <w:ind w:right="2880"/>
    </w:pPr>
    <w:rPr>
      <w:sz w:val="24"/>
    </w:rPr>
  </w:style>
  <w:style w:type="character" w:styleId="Hyperlink">
    <w:name w:val="Hyperlink"/>
    <w:basedOn w:val="DefaultParagraphFont"/>
    <w:rsid w:val="00F9631A"/>
    <w:rPr>
      <w:color w:val="0000FF"/>
      <w:u w:val="single"/>
    </w:rPr>
  </w:style>
  <w:style w:type="paragraph" w:styleId="BodyText2">
    <w:name w:val="Body Text 2"/>
    <w:basedOn w:val="Normal"/>
    <w:rsid w:val="00F9631A"/>
    <w:pPr>
      <w:ind w:right="1440"/>
      <w:jc w:val="right"/>
    </w:pPr>
  </w:style>
  <w:style w:type="paragraph" w:styleId="BodyText3">
    <w:name w:val="Body Text 3"/>
    <w:basedOn w:val="Normal"/>
    <w:rsid w:val="00F9631A"/>
    <w:pPr>
      <w:ind w:right="1440"/>
    </w:pPr>
  </w:style>
  <w:style w:type="paragraph" w:styleId="Title">
    <w:name w:val="Title"/>
    <w:basedOn w:val="Normal"/>
    <w:link w:val="TitleChar"/>
    <w:qFormat/>
    <w:rsid w:val="00F9631A"/>
    <w:pPr>
      <w:ind w:left="1440"/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E75B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5D6D5D"/>
    <w:rPr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4104D5"/>
    <w:pPr>
      <w:spacing w:after="200"/>
      <w:jc w:val="both"/>
    </w:pPr>
    <w:rPr>
      <w:rFonts w:ascii="Times" w:hAnsi="Times"/>
      <w:b/>
      <w:bCs/>
      <w:color w:val="4F81BD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04636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46362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353CD7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F72A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72A42"/>
  </w:style>
  <w:style w:type="paragraph" w:styleId="Footer">
    <w:name w:val="footer"/>
    <w:basedOn w:val="Normal"/>
    <w:link w:val="FooterChar"/>
    <w:unhideWhenUsed/>
    <w:rsid w:val="00F72A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7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gge\Documents\Lockheed\weekly11\mar6_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mar6_11.dotx</Template>
  <TotalTime>17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LDI09000</vt:lpstr>
    </vt:vector>
  </TitlesOfParts>
  <Company>ODIN</Company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LDI09000</dc:title>
  <dc:creator>Edward F. Hogge</dc:creator>
  <cp:lastModifiedBy>Vazquez, Sixto L. (LARC-D320)</cp:lastModifiedBy>
  <cp:revision>4</cp:revision>
  <cp:lastPrinted>2011-06-06T13:38:00Z</cp:lastPrinted>
  <dcterms:created xsi:type="dcterms:W3CDTF">2015-04-08T13:15:00Z</dcterms:created>
  <dcterms:modified xsi:type="dcterms:W3CDTF">2015-04-08T13:30:00Z</dcterms:modified>
</cp:coreProperties>
</file>